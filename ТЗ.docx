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172D10" w:rsidRDefault="001C62C8">
          <w:r>
            <w:rPr>
              <w:noProof/>
              <w:lang w:bidi="ru-RU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404AF38F" wp14:editId="166E801B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Группа 27" descr="Шестиугольные фигуры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Графический объект 13" descr="Шестиугольник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Графический объект 14" descr="Шестиугольни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Графический объект 15" descr="Шестиугольник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Графический объект 16" descr="Шестиугольник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CC76465" id="Группа 27" o:spid="_x0000_s1026" alt="Шестиугольные фигуры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Графический объект 13" o:spid="_x0000_s1027" type="#_x0000_t75" alt="Шестиугольник 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">
                      <v:imagedata r:id="rId15" o:title="Шестиугольник 1"/>
                    </v:shape>
                    <v:shape id="Графический объект 14" o:spid="_x0000_s1028" type="#_x0000_t75" alt="Шестиугольник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">
                      <v:imagedata r:id="rId16" o:title="Шестиугольник 2"/>
                    </v:shape>
                    <v:shape id="Графический объект 15" o:spid="_x0000_s1029" type="#_x0000_t75" alt="Шестиугольник 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">
                      <v:imagedata r:id="rId17" o:title="Шестиугольник 4"/>
                    </v:shape>
                    <v:shape id="Графический объект 16" o:spid="_x0000_s1030" type="#_x0000_t75" alt="Шестиугольник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">
                      <v:imagedata r:id="rId18" o:title="Шестиугольник 3"/>
                    </v:shape>
                  </v:group>
                </w:pict>
              </mc:Fallback>
            </mc:AlternateContent>
          </w:r>
        </w:p>
        <w:tbl>
          <w:tblPr>
            <w:tblStyle w:val="41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ru-RU"/>
                  </w:rPr>
                  <mc:AlternateContent>
                    <mc:Choice Requires="wps">
                      <w:drawing>
                        <wp:inline distT="0" distB="0" distL="0" distR="0" wp14:anchorId="47F46DCE" wp14:editId="0725434B">
                          <wp:extent cx="6697389" cy="771855"/>
                          <wp:effectExtent l="0" t="0" r="0" b="9525"/>
                          <wp:docPr id="24" name="Надпись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A2E02" w:rsidRPr="00EF40C2" w:rsidRDefault="00C33495" w:rsidP="002A2E02">
                                      <w:pPr>
                                        <w:pStyle w:val="11"/>
                                        <w:rPr>
                                          <w:b/>
                                          <w:sz w:val="72"/>
                                          <w:szCs w:val="60"/>
                                        </w:rPr>
                                      </w:pPr>
                                      <w:r w:rsidRPr="00EF40C2">
                                        <w:rPr>
                                          <w:b/>
                                          <w:sz w:val="72"/>
                                          <w:szCs w:val="60"/>
                                          <w:lang w:val="en-US" w:bidi="ru-RU"/>
                                        </w:rPr>
                                        <w:t>Windows-</w:t>
                                      </w:r>
                                      <w:r w:rsidRPr="00EF40C2">
                                        <w:rPr>
                                          <w:b/>
                                          <w:sz w:val="72"/>
                                          <w:szCs w:val="60"/>
                                          <w:lang w:bidi="ru-RU"/>
                                        </w:rPr>
                                        <w:t>приложение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47F46DCE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" filled="f" stroked="f">
                          <v:textbox>
                            <w:txbxContent>
                              <w:p w:rsidR="002A2E02" w:rsidRPr="00EF40C2" w:rsidRDefault="00C33495" w:rsidP="002A2E02">
                                <w:pPr>
                                  <w:pStyle w:val="11"/>
                                  <w:rPr>
                                    <w:b/>
                                    <w:sz w:val="72"/>
                                    <w:szCs w:val="60"/>
                                  </w:rPr>
                                </w:pPr>
                                <w:r w:rsidRPr="00EF40C2">
                                  <w:rPr>
                                    <w:b/>
                                    <w:sz w:val="72"/>
                                    <w:szCs w:val="60"/>
                                    <w:lang w:val="en-US" w:bidi="ru-RU"/>
                                  </w:rPr>
                                  <w:t>Windows-</w:t>
                                </w:r>
                                <w:r w:rsidRPr="00EF40C2">
                                  <w:rPr>
                                    <w:b/>
                                    <w:sz w:val="72"/>
                                    <w:szCs w:val="60"/>
                                    <w:lang w:bidi="ru-RU"/>
                                  </w:rPr>
                                  <w:t>приложение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:rsidTr="00EF40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8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:rsidR="005D120C" w:rsidRDefault="00EF40C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noProof/>
                    <w:lang w:bidi="ru-RU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28354668" wp14:editId="1EDAB8E8">
                          <wp:simplePos x="0" y="0"/>
                          <wp:positionH relativeFrom="column">
                            <wp:posOffset>1875790</wp:posOffset>
                          </wp:positionH>
                          <wp:positionV relativeFrom="paragraph">
                            <wp:posOffset>4445</wp:posOffset>
                          </wp:positionV>
                          <wp:extent cx="3967480" cy="102870"/>
                          <wp:effectExtent l="0" t="0" r="0" b="0"/>
                          <wp:wrapNone/>
                          <wp:docPr id="18" name="Прямоугольник 18" title="Линия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967480" cy="1028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6082F967" id="Прямоугольник 18" o:spid="_x0000_s1026" alt="Название: Линия" style="position:absolute;margin-left:147.7pt;margin-top:.35pt;width:312.4pt;height: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ru-RU"/>
                  </w:rPr>
                  <mc:AlternateContent>
                    <mc:Choice Requires="wps">
                      <w:drawing>
                        <wp:inline distT="0" distB="0" distL="0" distR="0" wp14:anchorId="3B93445A" wp14:editId="6647F26F">
                          <wp:extent cx="4380614" cy="818968"/>
                          <wp:effectExtent l="0" t="0" r="0" b="635"/>
                          <wp:docPr id="25" name="Надпись 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4380614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F40C2" w:rsidRDefault="00EF40C2" w:rsidP="002A2E02">
                                      <w:pPr>
                                        <w:pStyle w:val="a5"/>
                                        <w:jc w:val="center"/>
                                        <w:rPr>
                                          <w:sz w:val="32"/>
                                          <w:lang w:bidi="ru-RU"/>
                                        </w:rPr>
                                      </w:pPr>
                                    </w:p>
                                    <w:p w:rsidR="002A2E02" w:rsidRPr="00EF40C2" w:rsidRDefault="00C33495" w:rsidP="002A2E02">
                                      <w:pPr>
                                        <w:pStyle w:val="a5"/>
                                        <w:jc w:val="center"/>
                                        <w:rPr>
                                          <w:sz w:val="32"/>
                                          <w:lang w:val="en-US"/>
                                        </w:rPr>
                                      </w:pPr>
                                      <w:r w:rsidRPr="00EF40C2">
                                        <w:rPr>
                                          <w:sz w:val="32"/>
                                          <w:lang w:bidi="ru-RU"/>
                                        </w:rPr>
                                        <w:t>Санаторий «Чайка»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3B93445A" id="Надпись 25" o:spid="_x0000_s1027" type="#_x0000_t202" style="width:344.9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" filled="f" stroked="f">
                          <v:textbox>
                            <w:txbxContent>
                              <w:p w:rsidR="00EF40C2" w:rsidRDefault="00EF40C2" w:rsidP="002A2E02">
                                <w:pPr>
                                  <w:pStyle w:val="a5"/>
                                  <w:jc w:val="center"/>
                                  <w:rPr>
                                    <w:sz w:val="32"/>
                                    <w:lang w:bidi="ru-RU"/>
                                  </w:rPr>
                                </w:pPr>
                              </w:p>
                              <w:p w:rsidR="002A2E02" w:rsidRPr="00EF40C2" w:rsidRDefault="00C33495" w:rsidP="002A2E02">
                                <w:pPr>
                                  <w:pStyle w:val="a5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 w:rsidRPr="00EF40C2">
                                  <w:rPr>
                                    <w:sz w:val="32"/>
                                    <w:lang w:bidi="ru-RU"/>
                                  </w:rPr>
                                  <w:t>Санаторий «Чайка»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</w:tbl>
        <w:p w:rsidR="00C33495" w:rsidRPr="00C33495" w:rsidRDefault="001C62C8" w:rsidP="00EF40C2">
          <w:pPr>
            <w:tabs>
              <w:tab w:val="left" w:pos="1415"/>
            </w:tabs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ru-RU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06C77022" wp14:editId="2C25747C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Группа 28" descr="Шестиугольные фигуры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Графический объект 19" descr="Шестиугольни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Графический объект 20" descr="Шестиугольник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Графический объект 21" descr="Шестиугольник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57832ED" id="Группа 28" o:spid="_x0000_s1026" alt="Шестиугольные фигуры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">
                    <v:shape id="Графический объект 19" o:spid="_x0000_s1027" type="#_x0000_t75" alt="Шестиугольник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">
                      <v:imagedata r:id="rId16" o:title="Шестиугольник 2"/>
                    </v:shape>
                    <v:shape id="Графический объект 20" o:spid="_x0000_s1028" type="#_x0000_t75" alt="Шестиугольник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">
                      <v:imagedata r:id="rId18" o:title="Шестиугольник 3"/>
                    </v:shape>
                    <v:shape id="Графический объект 21" o:spid="_x0000_s1029" type="#_x0000_t75" alt="Шестиугольник 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">
                      <v:imagedata r:id="rId17" o:title="Шестиугольник 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ru-RU"/>
            </w:rPr>
            <w:drawing>
              <wp:anchor distT="0" distB="0" distL="114300" distR="114300" simplePos="0" relativeHeight="251668480" behindDoc="0" locked="0" layoutInCell="1" allowOverlap="1" wp14:anchorId="33F2925D" wp14:editId="7BE5C10A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Графический объект 23" descr="Шести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Графический объект 13" descr="Шестиугольник 1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C33495" w:rsidRPr="00C33495" w:rsidRDefault="00C33495" w:rsidP="00C33495">
      <w:pPr>
        <w:pStyle w:val="a3"/>
      </w:pPr>
      <w:r>
        <w:rPr>
          <w:sz w:val="24"/>
        </w:rPr>
        <w:br w:type="page"/>
      </w:r>
      <w:proofErr w:type="spellStart"/>
      <w:r w:rsidRPr="003F5F5C">
        <w:lastRenderedPageBreak/>
        <w:t>Windows</w:t>
      </w:r>
      <w:proofErr w:type="spellEnd"/>
      <w:r w:rsidRPr="003F5F5C">
        <w:t>-приложение</w:t>
      </w:r>
      <w:r w:rsidRPr="00C33495">
        <w:t>:</w:t>
      </w:r>
    </w:p>
    <w:p w:rsidR="00C33495" w:rsidRDefault="00C33495" w:rsidP="00C33495">
      <w:pPr>
        <w:ind w:firstLine="720"/>
      </w:pPr>
      <w:r w:rsidRPr="003F5F5C">
        <w:t>Приложение стартует с главной страницы с информацией о санатории (Место на карте, название, фото, профилактики, типы отдыха) и логотипом («Чайка»).</w:t>
      </w:r>
    </w:p>
    <w:p w:rsidR="00C33495" w:rsidRPr="003F5F5C" w:rsidRDefault="00C33495" w:rsidP="00C33495">
      <w:pPr>
        <w:pStyle w:val="2"/>
      </w:pPr>
      <w:r w:rsidRPr="003F5F5C">
        <w:t>Различают следующие типы пользователей: </w:t>
      </w:r>
    </w:p>
    <w:p w:rsidR="00C33495" w:rsidRPr="00C33495" w:rsidRDefault="00C33495" w:rsidP="00C33495">
      <w:pPr>
        <w:pStyle w:val="af0"/>
        <w:numPr>
          <w:ilvl w:val="0"/>
          <w:numId w:val="2"/>
        </w:numPr>
        <w:ind w:left="0" w:firstLine="709"/>
        <w:contextualSpacing w:val="0"/>
      </w:pPr>
      <w:r w:rsidRPr="003F5F5C">
        <w:t xml:space="preserve">Пользователь - человек, который </w:t>
      </w:r>
      <w:r>
        <w:t>имеет доступ к информации и к оформлению заявки на бронь;</w:t>
      </w:r>
    </w:p>
    <w:p w:rsidR="00C33495" w:rsidRPr="003F5F5C" w:rsidRDefault="00C33495" w:rsidP="00C33495">
      <w:pPr>
        <w:pStyle w:val="af0"/>
        <w:numPr>
          <w:ilvl w:val="0"/>
          <w:numId w:val="2"/>
        </w:numPr>
        <w:ind w:left="0" w:firstLine="709"/>
        <w:contextualSpacing w:val="0"/>
      </w:pPr>
      <w:r w:rsidRPr="003F5F5C">
        <w:t xml:space="preserve">Администратор </w:t>
      </w:r>
      <w:r>
        <w:t>–</w:t>
      </w:r>
      <w:r w:rsidRPr="003F5F5C">
        <w:t xml:space="preserve"> </w:t>
      </w:r>
      <w:r>
        <w:t>человек, который имеет доступ к таблице с заявками на бронь, может редактировать заявки и удалять заявки.</w:t>
      </w:r>
    </w:p>
    <w:p w:rsidR="00C33495" w:rsidRPr="003F5F5C" w:rsidRDefault="00C33495" w:rsidP="00C33495">
      <w:pPr>
        <w:pStyle w:val="1"/>
      </w:pPr>
      <w:r w:rsidRPr="003F5F5C">
        <w:t>Структура оформление заявки на бронь:</w:t>
      </w:r>
    </w:p>
    <w:p w:rsidR="00C33495" w:rsidRPr="00C33495" w:rsidRDefault="00C33495" w:rsidP="00C33495">
      <w:pPr>
        <w:ind w:firstLine="720"/>
      </w:pPr>
      <w:r w:rsidRPr="00C33495">
        <w:t>1 Пользователь отправляет cвой email, номер телефона, имя, фамилию и отчество в систему</w:t>
      </w:r>
      <w:r w:rsidR="00E41227" w:rsidRPr="00E41227">
        <w:t xml:space="preserve">. </w:t>
      </w:r>
      <w:proofErr w:type="gramStart"/>
      <w:r w:rsidR="00DC1319">
        <w:t>Выбирает</w:t>
      </w:r>
      <w:proofErr w:type="gramEnd"/>
      <w:r w:rsidR="00DC1319">
        <w:t xml:space="preserve"> когда заезжает и когда выезжает, количество человек </w:t>
      </w:r>
      <w:r w:rsidR="00E175DC">
        <w:t>взрослых и детей</w:t>
      </w:r>
      <w:r w:rsidRPr="00C33495">
        <w:t>;</w:t>
      </w:r>
    </w:p>
    <w:p w:rsidR="00C33495" w:rsidRPr="00C33495" w:rsidRDefault="00C33495" w:rsidP="00C33495">
      <w:pPr>
        <w:ind w:firstLine="720"/>
      </w:pPr>
      <w:r w:rsidRPr="00C33495">
        <w:t>2 Система проверяет есть ли такой пользователь в БД. Также проверяет email на правильность;</w:t>
      </w:r>
    </w:p>
    <w:p w:rsidR="00C33495" w:rsidRDefault="00C33495" w:rsidP="00C33495">
      <w:pPr>
        <w:ind w:firstLine="720"/>
      </w:pPr>
      <w:r w:rsidRPr="00C33495">
        <w:t>3 Если пользователя такого нет, email корректный тогда он сохраняется в БД, иначе нужно отдать сообщение с причиной.</w:t>
      </w:r>
    </w:p>
    <w:p w:rsidR="00C33495" w:rsidRDefault="00C33495" w:rsidP="00C33495">
      <w:pPr>
        <w:pStyle w:val="1"/>
      </w:pPr>
      <w:r>
        <w:t>Структура редактирования/удаления</w:t>
      </w:r>
      <w:r w:rsidR="00E85284">
        <w:t>/оформления</w:t>
      </w:r>
      <w:r>
        <w:t xml:space="preserve"> заявок:</w:t>
      </w:r>
    </w:p>
    <w:p w:rsidR="00C33495" w:rsidRPr="00EF40C2" w:rsidRDefault="00C33495" w:rsidP="00C33495">
      <w:pPr>
        <w:ind w:firstLine="720"/>
      </w:pPr>
      <w:r w:rsidRPr="00C33495">
        <w:t>1</w:t>
      </w:r>
      <w:r w:rsidRPr="00EF40C2">
        <w:t xml:space="preserve"> Администратор выбирает строку, которую нужно удалить, нажимает на кнопку «Удалить» всплывает окно о подтверждении, иначе нужно отдать сообщение с причиной;</w:t>
      </w:r>
    </w:p>
    <w:p w:rsidR="00E85284" w:rsidRPr="00EF40C2" w:rsidRDefault="00C33495" w:rsidP="00E85284">
      <w:pPr>
        <w:ind w:firstLine="720"/>
      </w:pPr>
      <w:r w:rsidRPr="00EF40C2">
        <w:t>2 Администратор выбирает ячейку в строке (дважды ЛКМ по ячейке или выбрать и нажать на кнопку «Изменить»). Изменив, всплывает окно о подтверждении изменения, иначе нужно отдать сообщение с причиной;</w:t>
      </w:r>
    </w:p>
    <w:p w:rsidR="00E85284" w:rsidRPr="00EF40C2" w:rsidRDefault="00E85284" w:rsidP="00E85284">
      <w:pPr>
        <w:ind w:firstLine="720"/>
      </w:pPr>
      <w:r w:rsidRPr="00EF40C2">
        <w:t>3 Администратор выбирает строку с пользо</w:t>
      </w:r>
      <w:r w:rsidR="009E6952" w:rsidRPr="00EF40C2">
        <w:t>вателем, которого надо одобрить на оформление и нажимает «Оформить» всплывает окно о подтверждении оформления, иначе нужно отдать сообщение с причиной. В БД показывает он как оформленный.</w:t>
      </w:r>
    </w:p>
    <w:p w:rsidR="00C33495" w:rsidRDefault="00C33495" w:rsidP="00C33495">
      <w:pPr>
        <w:pStyle w:val="1"/>
      </w:pPr>
      <w:r>
        <w:t>Структура входа администратора в систему:</w:t>
      </w:r>
    </w:p>
    <w:p w:rsidR="00C33495" w:rsidRPr="00E85284" w:rsidRDefault="00C33495" w:rsidP="00C33495">
      <w:pPr>
        <w:ind w:firstLine="720"/>
      </w:pPr>
      <w:r w:rsidRPr="00C33495">
        <w:t xml:space="preserve">1 </w:t>
      </w:r>
      <w:r>
        <w:t xml:space="preserve">Администратор вводит </w:t>
      </w:r>
      <w:r>
        <w:rPr>
          <w:lang w:val="en-US"/>
        </w:rPr>
        <w:t>Login</w:t>
      </w:r>
      <w:r w:rsidRPr="00C33495">
        <w:t xml:space="preserve"> </w:t>
      </w:r>
      <w:r>
        <w:t xml:space="preserve">и </w:t>
      </w:r>
      <w:r>
        <w:rPr>
          <w:lang w:val="en-US"/>
        </w:rPr>
        <w:t>Password</w:t>
      </w:r>
      <w:r w:rsidRPr="00C33495">
        <w:t xml:space="preserve"> </w:t>
      </w:r>
      <w:r>
        <w:t xml:space="preserve">в соответствующие поля. Пароль шифруется и посылается в БД, если пароли совпадают, то администратор входит, иначе нужно отдать сообщение с причиной. </w:t>
      </w:r>
      <w:r>
        <w:rPr>
          <w:lang w:val="en-US"/>
        </w:rPr>
        <w:t>Login</w:t>
      </w:r>
      <w:r w:rsidRPr="00E85284">
        <w:t xml:space="preserve"> </w:t>
      </w:r>
      <w:r>
        <w:t xml:space="preserve">и </w:t>
      </w:r>
      <w:r>
        <w:rPr>
          <w:lang w:val="en-US"/>
        </w:rPr>
        <w:t>Password</w:t>
      </w:r>
      <w:r w:rsidRPr="00E85284">
        <w:t xml:space="preserve"> </w:t>
      </w:r>
      <w:r>
        <w:t>заранее забит в БД.</w:t>
      </w:r>
    </w:p>
    <w:p w:rsidR="00C33495" w:rsidRPr="00C33495" w:rsidRDefault="00C33495" w:rsidP="00C33495"/>
    <w:p w:rsidR="00C33495" w:rsidRPr="003F5F5C" w:rsidRDefault="00C33495" w:rsidP="00C33495">
      <w:pPr>
        <w:pStyle w:val="a3"/>
      </w:pPr>
      <w:r w:rsidRPr="003F5F5C">
        <w:t>Структура данных:</w:t>
      </w:r>
    </w:p>
    <w:p w:rsidR="004F53E9" w:rsidRDefault="00E85284" w:rsidP="00E85284">
      <w:pPr>
        <w:pStyle w:val="2"/>
      </w:pPr>
      <w:r>
        <w:t>Заявка</w:t>
      </w:r>
      <w:r w:rsidRPr="00E85284">
        <w:t>:</w:t>
      </w:r>
    </w:p>
    <w:p w:rsidR="00E85284" w:rsidRPr="002C3095" w:rsidRDefault="00E85284" w:rsidP="00E85284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r>
        <w:rPr>
          <w:lang w:val="en-US"/>
        </w:rPr>
        <w:t xml:space="preserve">ID – int – </w:t>
      </w:r>
      <w:r>
        <w:t>идентификатор заявки;</w:t>
      </w:r>
    </w:p>
    <w:p w:rsidR="002C3095" w:rsidRPr="003D3325" w:rsidRDefault="003D3325" w:rsidP="00E85284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proofErr w:type="spellStart"/>
      <w:r>
        <w:rPr>
          <w:sz w:val="24"/>
          <w:lang w:val="en-US"/>
        </w:rPr>
        <w:lastRenderedPageBreak/>
        <w:t>Registered</w:t>
      </w:r>
      <w:r w:rsidR="002C3095">
        <w:rPr>
          <w:sz w:val="24"/>
          <w:lang w:val="en-US"/>
        </w:rPr>
        <w:t>UserID</w:t>
      </w:r>
      <w:proofErr w:type="spellEnd"/>
      <w:r w:rsidR="002C3095">
        <w:rPr>
          <w:sz w:val="24"/>
          <w:lang w:val="en-US"/>
        </w:rPr>
        <w:t xml:space="preserve"> – int – </w:t>
      </w:r>
      <w:r w:rsidR="002C3095">
        <w:rPr>
          <w:sz w:val="24"/>
        </w:rPr>
        <w:t>идентификатор пользователя</w:t>
      </w:r>
      <w:r w:rsidR="002C3095">
        <w:rPr>
          <w:sz w:val="24"/>
          <w:lang w:val="en-US"/>
        </w:rPr>
        <w:t>;</w:t>
      </w:r>
    </w:p>
    <w:p w:rsidR="003D3325" w:rsidRPr="003D3325" w:rsidRDefault="003D3325" w:rsidP="003D3325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proofErr w:type="spellStart"/>
      <w:r>
        <w:rPr>
          <w:sz w:val="24"/>
          <w:lang w:val="en-US"/>
        </w:rPr>
        <w:t>Unr</w:t>
      </w:r>
      <w:r>
        <w:rPr>
          <w:sz w:val="24"/>
          <w:lang w:val="en-US"/>
        </w:rPr>
        <w:t>egisteredUserID</w:t>
      </w:r>
      <w:proofErr w:type="spellEnd"/>
      <w:r>
        <w:rPr>
          <w:sz w:val="24"/>
          <w:lang w:val="en-US"/>
        </w:rPr>
        <w:t xml:space="preserve"> – int – </w:t>
      </w:r>
      <w:r>
        <w:rPr>
          <w:sz w:val="24"/>
        </w:rPr>
        <w:t>идентификатор пользователя</w:t>
      </w:r>
      <w:r>
        <w:rPr>
          <w:sz w:val="24"/>
          <w:lang w:val="en-US"/>
        </w:rPr>
        <w:t>;</w:t>
      </w:r>
    </w:p>
    <w:p w:rsidR="00E85284" w:rsidRPr="00E85284" w:rsidRDefault="00E85284" w:rsidP="00E85284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r w:rsidRPr="00E85284">
        <w:rPr>
          <w:sz w:val="24"/>
          <w:lang w:val="en-US"/>
        </w:rPr>
        <w:t xml:space="preserve">Email – string – email </w:t>
      </w:r>
      <w:r w:rsidRPr="00E85284">
        <w:rPr>
          <w:sz w:val="24"/>
        </w:rPr>
        <w:t>пользователя</w:t>
      </w:r>
      <w:r w:rsidRPr="00E85284">
        <w:rPr>
          <w:sz w:val="24"/>
          <w:lang w:val="en-US"/>
        </w:rPr>
        <w:t>;</w:t>
      </w:r>
    </w:p>
    <w:p w:rsidR="00E85284" w:rsidRDefault="00E85284" w:rsidP="00E85284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proofErr w:type="spellStart"/>
      <w:r>
        <w:rPr>
          <w:sz w:val="24"/>
          <w:lang w:val="en-US"/>
        </w:rPr>
        <w:t>PhoneNumber</w:t>
      </w:r>
      <w:proofErr w:type="spellEnd"/>
      <w:r>
        <w:rPr>
          <w:sz w:val="24"/>
          <w:lang w:val="en-US"/>
        </w:rPr>
        <w:t xml:space="preserve"> – </w:t>
      </w:r>
      <w:r>
        <w:rPr>
          <w:sz w:val="24"/>
        </w:rPr>
        <w:t>номер телефона;</w:t>
      </w:r>
    </w:p>
    <w:p w:rsidR="00E85284" w:rsidRPr="00E85284" w:rsidRDefault="00E85284" w:rsidP="00E85284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r w:rsidRPr="00E85284">
        <w:rPr>
          <w:sz w:val="24"/>
        </w:rPr>
        <w:t>ФИО</w:t>
      </w:r>
      <w:r w:rsidRPr="00E85284">
        <w:rPr>
          <w:sz w:val="24"/>
          <w:lang w:val="en-US"/>
        </w:rPr>
        <w:t xml:space="preserve"> – string – </w:t>
      </w:r>
      <w:r w:rsidRPr="00E85284">
        <w:rPr>
          <w:sz w:val="24"/>
        </w:rPr>
        <w:t>ФИО пользователя;</w:t>
      </w:r>
    </w:p>
    <w:p w:rsidR="00E85284" w:rsidRDefault="00E85284" w:rsidP="00E85284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proofErr w:type="spellStart"/>
      <w:r>
        <w:rPr>
          <w:sz w:val="24"/>
          <w:lang w:val="en-US"/>
        </w:rPr>
        <w:t>WhenArrives</w:t>
      </w:r>
      <w:proofErr w:type="spellEnd"/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DateTime</w:t>
      </w:r>
      <w:proofErr w:type="spellEnd"/>
      <w:r>
        <w:rPr>
          <w:sz w:val="24"/>
          <w:lang w:val="en-US"/>
        </w:rPr>
        <w:t xml:space="preserve"> – </w:t>
      </w:r>
      <w:r>
        <w:rPr>
          <w:sz w:val="24"/>
        </w:rPr>
        <w:t>когда заезжает;</w:t>
      </w:r>
    </w:p>
    <w:p w:rsidR="00E85284" w:rsidRPr="00E85284" w:rsidRDefault="00E85284" w:rsidP="00E85284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proofErr w:type="spellStart"/>
      <w:r>
        <w:rPr>
          <w:sz w:val="24"/>
          <w:lang w:val="en-US"/>
        </w:rPr>
        <w:t>WhenLeaves</w:t>
      </w:r>
      <w:proofErr w:type="spellEnd"/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DateTime</w:t>
      </w:r>
      <w:proofErr w:type="spellEnd"/>
      <w:r>
        <w:rPr>
          <w:sz w:val="24"/>
          <w:lang w:val="en-US"/>
        </w:rPr>
        <w:t xml:space="preserve"> – </w:t>
      </w:r>
      <w:r>
        <w:rPr>
          <w:sz w:val="24"/>
        </w:rPr>
        <w:t>когда уезжает;</w:t>
      </w:r>
    </w:p>
    <w:p w:rsidR="00E85284" w:rsidRDefault="00E85284" w:rsidP="00E85284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proofErr w:type="spellStart"/>
      <w:r>
        <w:rPr>
          <w:sz w:val="24"/>
          <w:lang w:val="en-US"/>
        </w:rPr>
        <w:t>A</w:t>
      </w:r>
      <w:r w:rsidRPr="00E85284">
        <w:rPr>
          <w:sz w:val="24"/>
          <w:lang w:val="en-US"/>
        </w:rPr>
        <w:t>mount</w:t>
      </w:r>
      <w:r>
        <w:rPr>
          <w:sz w:val="24"/>
          <w:lang w:val="en-US"/>
        </w:rPr>
        <w:t>O</w:t>
      </w:r>
      <w:r w:rsidRPr="00E85284">
        <w:rPr>
          <w:sz w:val="24"/>
          <w:lang w:val="en-US"/>
        </w:rPr>
        <w:t>f</w:t>
      </w:r>
      <w:r>
        <w:rPr>
          <w:sz w:val="24"/>
          <w:lang w:val="en-US"/>
        </w:rPr>
        <w:t>C</w:t>
      </w:r>
      <w:r w:rsidRPr="00E85284">
        <w:rPr>
          <w:sz w:val="24"/>
          <w:lang w:val="en-US"/>
        </w:rPr>
        <w:t>hildren</w:t>
      </w:r>
      <w:proofErr w:type="spellEnd"/>
      <w:r>
        <w:rPr>
          <w:sz w:val="24"/>
          <w:lang w:val="en-US"/>
        </w:rPr>
        <w:t xml:space="preserve"> – int – </w:t>
      </w:r>
      <w:r>
        <w:rPr>
          <w:sz w:val="24"/>
        </w:rPr>
        <w:t>количество детей;</w:t>
      </w:r>
    </w:p>
    <w:p w:rsidR="00E85284" w:rsidRPr="009E6952" w:rsidRDefault="00E85284" w:rsidP="00E85284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proofErr w:type="spellStart"/>
      <w:r>
        <w:rPr>
          <w:sz w:val="24"/>
          <w:lang w:val="en-US"/>
        </w:rPr>
        <w:t>AmountOfAdults</w:t>
      </w:r>
      <w:proofErr w:type="spellEnd"/>
      <w:r>
        <w:rPr>
          <w:sz w:val="24"/>
          <w:lang w:val="en-US"/>
        </w:rPr>
        <w:t xml:space="preserve"> – int – </w:t>
      </w:r>
      <w:r>
        <w:rPr>
          <w:sz w:val="24"/>
        </w:rPr>
        <w:t>количество взрослых</w:t>
      </w:r>
      <w:r w:rsidR="009E6952">
        <w:rPr>
          <w:sz w:val="24"/>
        </w:rPr>
        <w:t>;</w:t>
      </w:r>
    </w:p>
    <w:p w:rsidR="009E6952" w:rsidRPr="00E85284" w:rsidRDefault="009E6952" w:rsidP="00E85284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proofErr w:type="spellStart"/>
      <w:r>
        <w:rPr>
          <w:sz w:val="24"/>
          <w:lang w:val="en-US"/>
        </w:rPr>
        <w:t>IsRegistered</w:t>
      </w:r>
      <w:proofErr w:type="spellEnd"/>
      <w:r>
        <w:rPr>
          <w:sz w:val="24"/>
          <w:lang w:val="en-US"/>
        </w:rPr>
        <w:t xml:space="preserve"> – bool – </w:t>
      </w:r>
      <w:r>
        <w:rPr>
          <w:sz w:val="24"/>
        </w:rPr>
        <w:t>оформленный.</w:t>
      </w:r>
    </w:p>
    <w:p w:rsidR="00E85284" w:rsidRDefault="00CE6A2B" w:rsidP="00E85284">
      <w:pPr>
        <w:pStyle w:val="2"/>
      </w:pPr>
      <w:r>
        <w:t>П</w:t>
      </w:r>
      <w:r w:rsidR="00984515">
        <w:t>ользователи</w:t>
      </w:r>
      <w:r w:rsidR="00E86B5B">
        <w:t>:</w:t>
      </w:r>
    </w:p>
    <w:p w:rsidR="00CE5727" w:rsidRPr="00E85284" w:rsidRDefault="00CE5727" w:rsidP="00CE5727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r>
        <w:rPr>
          <w:lang w:val="en-US"/>
        </w:rPr>
        <w:t xml:space="preserve">ID – int – </w:t>
      </w:r>
      <w:r w:rsidRPr="002C3095">
        <w:rPr>
          <w:sz w:val="24"/>
        </w:rPr>
        <w:t>идентификатор</w:t>
      </w:r>
      <w:r>
        <w:t xml:space="preserve"> </w:t>
      </w:r>
      <w:r w:rsidR="002C3095" w:rsidRPr="002C3095">
        <w:rPr>
          <w:sz w:val="24"/>
        </w:rPr>
        <w:t>пользователя</w:t>
      </w:r>
      <w:r>
        <w:t>;</w:t>
      </w:r>
    </w:p>
    <w:p w:rsidR="002C3095" w:rsidRPr="002C3095" w:rsidRDefault="002B7B90" w:rsidP="002C3095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r>
        <w:rPr>
          <w:sz w:val="24"/>
          <w:lang w:val="en-US"/>
        </w:rPr>
        <w:t>Email</w:t>
      </w:r>
      <w:r w:rsidR="00CE5727">
        <w:rPr>
          <w:sz w:val="24"/>
          <w:lang w:val="en-US"/>
        </w:rPr>
        <w:t xml:space="preserve"> – string – </w:t>
      </w:r>
      <w:r>
        <w:rPr>
          <w:sz w:val="24"/>
          <w:lang w:val="en-US"/>
        </w:rPr>
        <w:t>email</w:t>
      </w:r>
      <w:r w:rsidR="00CE5727">
        <w:rPr>
          <w:sz w:val="24"/>
        </w:rPr>
        <w:t xml:space="preserve"> </w:t>
      </w:r>
      <w:r w:rsidR="002C3095" w:rsidRPr="002C3095">
        <w:rPr>
          <w:sz w:val="24"/>
        </w:rPr>
        <w:t>пользователя</w:t>
      </w:r>
      <w:r w:rsidR="00CE5727" w:rsidRPr="00E85284">
        <w:rPr>
          <w:sz w:val="24"/>
          <w:lang w:val="en-US"/>
        </w:rPr>
        <w:t>;</w:t>
      </w:r>
    </w:p>
    <w:p w:rsidR="00CE5727" w:rsidRDefault="00CE5727" w:rsidP="00CE5727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r>
        <w:rPr>
          <w:sz w:val="24"/>
          <w:lang w:val="en-US"/>
        </w:rPr>
        <w:t xml:space="preserve">Password – string – </w:t>
      </w:r>
      <w:r>
        <w:rPr>
          <w:sz w:val="24"/>
        </w:rPr>
        <w:t>зашифрованный пароль</w:t>
      </w:r>
      <w:r w:rsidR="002C3095">
        <w:rPr>
          <w:sz w:val="24"/>
        </w:rPr>
        <w:t>;</w:t>
      </w:r>
    </w:p>
    <w:p w:rsidR="002C3095" w:rsidRPr="002C3095" w:rsidRDefault="002C3095" w:rsidP="00CE5727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proofErr w:type="spellStart"/>
      <w:r>
        <w:rPr>
          <w:sz w:val="24"/>
          <w:lang w:val="en-US"/>
        </w:rPr>
        <w:t>IsAdmin</w:t>
      </w:r>
      <w:proofErr w:type="spellEnd"/>
      <w:r>
        <w:rPr>
          <w:sz w:val="24"/>
          <w:lang w:val="en-US"/>
        </w:rPr>
        <w:t xml:space="preserve"> – bool – </w:t>
      </w:r>
      <w:r>
        <w:rPr>
          <w:sz w:val="24"/>
        </w:rPr>
        <w:t xml:space="preserve">администратор </w:t>
      </w:r>
      <w:r>
        <w:rPr>
          <w:sz w:val="24"/>
        </w:rPr>
        <w:t>/пользователь</w:t>
      </w:r>
      <w:r>
        <w:rPr>
          <w:sz w:val="24"/>
          <w:lang w:val="en-US"/>
        </w:rPr>
        <w:t>;</w:t>
      </w:r>
    </w:p>
    <w:p w:rsidR="002C3095" w:rsidRDefault="002C3095" w:rsidP="002C3095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proofErr w:type="spellStart"/>
      <w:r>
        <w:rPr>
          <w:sz w:val="24"/>
          <w:lang w:val="en-US"/>
        </w:rPr>
        <w:t>PhoneNumber</w:t>
      </w:r>
      <w:proofErr w:type="spellEnd"/>
      <w:r>
        <w:rPr>
          <w:sz w:val="24"/>
          <w:lang w:val="en-US"/>
        </w:rPr>
        <w:t xml:space="preserve"> – </w:t>
      </w:r>
      <w:r w:rsidR="007C6831">
        <w:rPr>
          <w:sz w:val="24"/>
          <w:lang w:val="en-US"/>
        </w:rPr>
        <w:t xml:space="preserve">string – </w:t>
      </w:r>
      <w:r>
        <w:rPr>
          <w:sz w:val="24"/>
        </w:rPr>
        <w:t>номер телефона;</w:t>
      </w:r>
    </w:p>
    <w:p w:rsidR="00C31674" w:rsidRDefault="002C3095" w:rsidP="00C31674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r w:rsidRPr="00E85284">
        <w:rPr>
          <w:sz w:val="24"/>
        </w:rPr>
        <w:t>ФИО</w:t>
      </w:r>
      <w:r w:rsidRPr="00E85284">
        <w:rPr>
          <w:sz w:val="24"/>
          <w:lang w:val="en-US"/>
        </w:rPr>
        <w:t xml:space="preserve"> – string – </w:t>
      </w:r>
      <w:r w:rsidRPr="00E85284">
        <w:rPr>
          <w:sz w:val="24"/>
        </w:rPr>
        <w:t>ФИО пользователя;</w:t>
      </w:r>
    </w:p>
    <w:p w:rsidR="00C31674" w:rsidRPr="00E85284" w:rsidRDefault="00C31674" w:rsidP="00C31674">
      <w:pPr>
        <w:pStyle w:val="af0"/>
        <w:numPr>
          <w:ilvl w:val="0"/>
          <w:numId w:val="2"/>
        </w:numPr>
        <w:ind w:left="0" w:firstLine="709"/>
        <w:contextualSpacing w:val="0"/>
        <w:rPr>
          <w:sz w:val="24"/>
        </w:rPr>
      </w:pPr>
      <w:r>
        <w:rPr>
          <w:lang w:val="en-US"/>
        </w:rPr>
        <w:t xml:space="preserve">ID – int – </w:t>
      </w:r>
      <w:r w:rsidRPr="002C3095">
        <w:rPr>
          <w:sz w:val="24"/>
        </w:rPr>
        <w:t>идентификатор</w:t>
      </w:r>
      <w:r>
        <w:t xml:space="preserve"> </w:t>
      </w:r>
      <w:r w:rsidRPr="002C3095">
        <w:rPr>
          <w:sz w:val="24"/>
        </w:rPr>
        <w:t>пользователя</w:t>
      </w:r>
      <w:r>
        <w:t>;</w:t>
      </w:r>
    </w:p>
    <w:p w:rsidR="00CE5727" w:rsidRPr="006F1DD6" w:rsidRDefault="006F1DD6" w:rsidP="006F1DD6">
      <w:pPr>
        <w:pStyle w:val="af0"/>
        <w:numPr>
          <w:ilvl w:val="0"/>
          <w:numId w:val="2"/>
        </w:numPr>
        <w:ind w:left="0" w:firstLine="709"/>
        <w:contextualSpacing w:val="0"/>
        <w:rPr>
          <w:lang w:val="en-US"/>
        </w:rPr>
      </w:pPr>
      <w:proofErr w:type="spellStart"/>
      <w:r>
        <w:rPr>
          <w:sz w:val="24"/>
          <w:lang w:val="en-US"/>
        </w:rPr>
        <w:t>IsRegistered</w:t>
      </w:r>
      <w:proofErr w:type="spellEnd"/>
      <w:r>
        <w:rPr>
          <w:sz w:val="24"/>
          <w:lang w:val="en-US"/>
        </w:rPr>
        <w:t xml:space="preserve"> – bool – </w:t>
      </w:r>
      <w:r>
        <w:rPr>
          <w:sz w:val="24"/>
        </w:rPr>
        <w:t>пользователь зарегистрированный;</w:t>
      </w:r>
    </w:p>
    <w:p w:rsidR="006F1DD6" w:rsidRPr="00CE5727" w:rsidRDefault="006F1DD6" w:rsidP="006F1DD6">
      <w:pPr>
        <w:pStyle w:val="af0"/>
        <w:numPr>
          <w:ilvl w:val="0"/>
          <w:numId w:val="2"/>
        </w:numPr>
        <w:ind w:left="0" w:firstLine="709"/>
        <w:contextualSpacing w:val="0"/>
        <w:rPr>
          <w:lang w:val="en-US"/>
        </w:rPr>
      </w:pPr>
      <w:proofErr w:type="spellStart"/>
      <w:r>
        <w:rPr>
          <w:lang w:val="en-US"/>
        </w:rPr>
        <w:t>CountOrders</w:t>
      </w:r>
      <w:proofErr w:type="spellEnd"/>
      <w:r>
        <w:rPr>
          <w:lang w:val="en-US"/>
        </w:rPr>
        <w:t xml:space="preserve"> – int – </w:t>
      </w:r>
      <w:r>
        <w:t>Количество заявок.</w:t>
      </w:r>
      <w:bookmarkStart w:id="0" w:name="_GoBack"/>
      <w:bookmarkEnd w:id="0"/>
    </w:p>
    <w:sectPr w:rsidR="006F1DD6" w:rsidRPr="00CE5727" w:rsidSect="00C37285">
      <w:headerReference w:type="default" r:id="rId19"/>
      <w:footerReference w:type="even" r:id="rId20"/>
      <w:footerReference w:type="default" r:id="rId21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0A0" w:rsidRDefault="00B720A0">
      <w:pPr>
        <w:spacing w:after="0" w:line="240" w:lineRule="auto"/>
      </w:pPr>
      <w:r>
        <w:separator/>
      </w:r>
    </w:p>
  </w:endnote>
  <w:endnote w:type="continuationSeparator" w:id="0">
    <w:p w:rsidR="00B720A0" w:rsidRDefault="00B7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D10" w:rsidRDefault="00172D10">
    <w:pPr>
      <w:jc w:val="right"/>
    </w:pPr>
  </w:p>
  <w:p w:rsidR="00172D10" w:rsidRDefault="001C62C8" w:rsidP="009823B0">
    <w:pPr>
      <w:jc w:val="right"/>
    </w:pP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>
      <w:rPr>
        <w:noProof/>
        <w:lang w:bidi="ru-RU"/>
      </w:rPr>
      <w:t>2</w:t>
    </w:r>
    <w:r>
      <w:rPr>
        <w:noProof/>
        <w:lang w:bidi="ru-RU"/>
      </w:rPr>
      <w:fldChar w:fldCharType="end"/>
    </w:r>
    <w:r>
      <w:rPr>
        <w:lang w:bidi="ru-RU"/>
      </w:rPr>
      <w:t xml:space="preserve"> </w:t>
    </w:r>
    <w:r>
      <w:rPr>
        <w:color w:val="272063" w:themeColor="accent3"/>
        <w:lang w:bidi="ru-RU"/>
      </w:rPr>
      <w:sym w:font="Wingdings 2" w:char="F097"/>
    </w:r>
  </w:p>
  <w:p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120C" w:rsidRPr="005D120C" w:rsidRDefault="005D120C">
        <w:pPr>
          <w:pStyle w:val="afa"/>
          <w:jc w:val="center"/>
          <w:rPr>
            <w:color w:val="3F1D5A" w:themeColor="accent1"/>
          </w:rPr>
        </w:pPr>
        <w:r w:rsidRPr="005D120C">
          <w:rPr>
            <w:color w:val="3F1D5A" w:themeColor="accent1"/>
            <w:lang w:bidi="ru-RU"/>
          </w:rPr>
          <w:fldChar w:fldCharType="begin"/>
        </w:r>
        <w:r w:rsidRPr="005D120C">
          <w:rPr>
            <w:color w:val="3F1D5A" w:themeColor="accent1"/>
            <w:lang w:bidi="ru-RU"/>
          </w:rPr>
          <w:instrText xml:space="preserve"> PAGE   \* MERGEFORMAT </w:instrText>
        </w:r>
        <w:r w:rsidRPr="005D120C">
          <w:rPr>
            <w:color w:val="3F1D5A" w:themeColor="accent1"/>
            <w:lang w:bidi="ru-RU"/>
          </w:rPr>
          <w:fldChar w:fldCharType="separate"/>
        </w:r>
        <w:r w:rsidR="00FD2FA9">
          <w:rPr>
            <w:noProof/>
            <w:color w:val="3F1D5A" w:themeColor="accent1"/>
            <w:lang w:bidi="ru-RU"/>
          </w:rPr>
          <w:t>1</w:t>
        </w:r>
        <w:r w:rsidRPr="005D120C">
          <w:rPr>
            <w:noProof/>
            <w:color w:val="3F1D5A" w:themeColor="accent1"/>
            <w:lang w:bidi="ru-RU"/>
          </w:rPr>
          <w:fldChar w:fldCharType="end"/>
        </w:r>
      </w:p>
    </w:sdtContent>
  </w:sdt>
  <w:p w:rsidR="00172D10" w:rsidRDefault="00172D10" w:rsidP="005D1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0A0" w:rsidRDefault="00B720A0">
      <w:pPr>
        <w:spacing w:after="0" w:line="240" w:lineRule="auto"/>
      </w:pPr>
      <w:r>
        <w:separator/>
      </w:r>
    </w:p>
  </w:footnote>
  <w:footnote w:type="continuationSeparator" w:id="0">
    <w:p w:rsidR="00B720A0" w:rsidRDefault="00B7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F1D5A" w:themeColor="accent1"/>
      </w:rPr>
      <w:alias w:val="Заголовок"/>
      <w:tag w:val="Заголовок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:rsidR="000E20ED" w:rsidRDefault="00C33495" w:rsidP="000E20E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«Чайка»</w:t>
        </w:r>
      </w:p>
    </w:sdtContent>
  </w:sdt>
  <w:p w:rsidR="000E20ED" w:rsidRPr="005D120C" w:rsidRDefault="000E20ED" w:rsidP="000E20ED">
    <w:pPr>
      <w:jc w:val="center"/>
      <w:rPr>
        <w:color w:val="F3642C" w:themeColor="text2"/>
      </w:rPr>
    </w:pPr>
    <w:r w:rsidRPr="005D120C">
      <w:rPr>
        <w:color w:val="F3642C" w:themeColor="text2"/>
      </w:rPr>
      <w:sym w:font="Symbol" w:char="F0B7"/>
    </w:r>
    <w:r w:rsidRPr="005D120C">
      <w:rPr>
        <w:color w:val="F3642C" w:themeColor="text2"/>
      </w:rPr>
      <w:t xml:space="preserve"> </w:t>
    </w:r>
    <w:r w:rsidRPr="005D120C">
      <w:rPr>
        <w:color w:val="F3642C" w:themeColor="text2"/>
      </w:rPr>
      <w:sym w:font="Symbol" w:char="F0B7"/>
    </w:r>
    <w:r w:rsidRPr="005D120C">
      <w:rPr>
        <w:color w:val="F3642C" w:themeColor="text2"/>
      </w:rPr>
      <w:t xml:space="preserve"> </w:t>
    </w:r>
    <w:r w:rsidRPr="005D120C">
      <w:rPr>
        <w:color w:val="F3642C" w:themeColor="text2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D8A"/>
    <w:multiLevelType w:val="hybridMultilevel"/>
    <w:tmpl w:val="35D0B4AA"/>
    <w:lvl w:ilvl="0" w:tplc="DDE2D68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243F84"/>
    <w:multiLevelType w:val="hybridMultilevel"/>
    <w:tmpl w:val="864CA2E0"/>
    <w:lvl w:ilvl="0" w:tplc="B69CF66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95"/>
    <w:rsid w:val="000E20ED"/>
    <w:rsid w:val="00172D10"/>
    <w:rsid w:val="001A2155"/>
    <w:rsid w:val="001C62C8"/>
    <w:rsid w:val="00260E5B"/>
    <w:rsid w:val="002A2E02"/>
    <w:rsid w:val="002B7B90"/>
    <w:rsid w:val="002C3095"/>
    <w:rsid w:val="00351E2C"/>
    <w:rsid w:val="00374C02"/>
    <w:rsid w:val="003D3325"/>
    <w:rsid w:val="00426F60"/>
    <w:rsid w:val="004F53E9"/>
    <w:rsid w:val="00586D03"/>
    <w:rsid w:val="005D120C"/>
    <w:rsid w:val="006F1DD6"/>
    <w:rsid w:val="00732598"/>
    <w:rsid w:val="0079510E"/>
    <w:rsid w:val="007A3B75"/>
    <w:rsid w:val="007C6831"/>
    <w:rsid w:val="007D6D30"/>
    <w:rsid w:val="008A25CD"/>
    <w:rsid w:val="00901939"/>
    <w:rsid w:val="0096164A"/>
    <w:rsid w:val="009823B0"/>
    <w:rsid w:val="00984515"/>
    <w:rsid w:val="009E6952"/>
    <w:rsid w:val="00A272E4"/>
    <w:rsid w:val="00B720A0"/>
    <w:rsid w:val="00B76B9C"/>
    <w:rsid w:val="00B903A7"/>
    <w:rsid w:val="00BE7EDF"/>
    <w:rsid w:val="00C05ED9"/>
    <w:rsid w:val="00C21C49"/>
    <w:rsid w:val="00C31674"/>
    <w:rsid w:val="00C33495"/>
    <w:rsid w:val="00C37285"/>
    <w:rsid w:val="00C448B2"/>
    <w:rsid w:val="00CE5727"/>
    <w:rsid w:val="00CE6A2B"/>
    <w:rsid w:val="00DC1319"/>
    <w:rsid w:val="00E175DC"/>
    <w:rsid w:val="00E24FAD"/>
    <w:rsid w:val="00E41227"/>
    <w:rsid w:val="00E83225"/>
    <w:rsid w:val="00E85284"/>
    <w:rsid w:val="00E86B5B"/>
    <w:rsid w:val="00EF40C2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4C339"/>
  <w15:docId w15:val="{3A1D0476-14FC-4708-B510-90E9A764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FAD"/>
    <w:pPr>
      <w:keepNext/>
      <w:keepLines/>
      <w:shd w:val="clear" w:color="auto" w:fill="3F1D5A" w:themeFill="accent1"/>
      <w:spacing w:before="24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FAD"/>
    <w:rPr>
      <w:rFonts w:asciiTheme="majorHAnsi" w:eastAsiaTheme="majorEastAsia" w:hAnsiTheme="majorHAnsi" w:cstheme="majorBidi"/>
      <w:bCs/>
      <w:color w:val="FFFFFF" w:themeColor="background1"/>
      <w:szCs w:val="32"/>
      <w:shd w:val="clear" w:color="auto" w:fill="3F1D5A" w:themeFill="accent1"/>
    </w:rPr>
  </w:style>
  <w:style w:type="character" w:customStyle="1" w:styleId="20">
    <w:name w:val="Заголовок 2 Знак"/>
    <w:basedOn w:val="a0"/>
    <w:link w:val="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a3">
    <w:name w:val="Title"/>
    <w:basedOn w:val="a"/>
    <w:next w:val="a"/>
    <w:link w:val="a4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a4">
    <w:name w:val="Заголовок Знак"/>
    <w:basedOn w:val="a0"/>
    <w:link w:val="a3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a5">
    <w:name w:val="Subtitle"/>
    <w:basedOn w:val="a"/>
    <w:next w:val="a"/>
    <w:link w:val="a6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Pr>
      <w:rFonts w:eastAsiaTheme="minorEastAsia"/>
    </w:rPr>
  </w:style>
  <w:style w:type="paragraph" w:styleId="a9">
    <w:name w:val="No Spacing"/>
    <w:link w:val="aa"/>
    <w:uiPriority w:val="1"/>
    <w:qFormat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</w:style>
  <w:style w:type="paragraph" w:styleId="ab">
    <w:name w:val="Balloon Text"/>
    <w:basedOn w:val="a"/>
    <w:link w:val="ac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Emphasis"/>
    <w:basedOn w:val="a0"/>
    <w:uiPriority w:val="20"/>
    <w:qFormat/>
    <w:rPr>
      <w:i/>
      <w:iCs/>
      <w:color w:val="auto"/>
    </w:rPr>
  </w:style>
  <w:style w:type="paragraph" w:styleId="af0">
    <w:name w:val="List Paragraph"/>
    <w:basedOn w:val="a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21">
    <w:name w:val="Quote"/>
    <w:basedOn w:val="a"/>
    <w:next w:val="a"/>
    <w:link w:val="22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af1">
    <w:name w:val="Intense Quote"/>
    <w:basedOn w:val="a"/>
    <w:next w:val="a"/>
    <w:link w:val="af2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af2">
    <w:name w:val="Выделенная цитата Знак"/>
    <w:basedOn w:val="a0"/>
    <w:link w:val="af1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f3">
    <w:name w:val="Subtle Emphasis"/>
    <w:basedOn w:val="a0"/>
    <w:uiPriority w:val="19"/>
    <w:qFormat/>
    <w:rPr>
      <w:i/>
      <w:iCs/>
      <w:color w:val="auto"/>
    </w:rPr>
  </w:style>
  <w:style w:type="character" w:styleId="af4">
    <w:name w:val="Intense Emphasis"/>
    <w:basedOn w:val="a0"/>
    <w:uiPriority w:val="21"/>
    <w:qFormat/>
    <w:rPr>
      <w:b/>
      <w:bCs/>
      <w:i/>
      <w:iCs/>
      <w:caps w:val="0"/>
      <w:smallCaps w:val="0"/>
      <w:color w:val="auto"/>
    </w:rPr>
  </w:style>
  <w:style w:type="character" w:styleId="af5">
    <w:name w:val="Subtle Reference"/>
    <w:basedOn w:val="a0"/>
    <w:uiPriority w:val="31"/>
    <w:qFormat/>
    <w:rPr>
      <w:smallCaps/>
      <w:color w:val="auto"/>
      <w:u w:val="single"/>
    </w:rPr>
  </w:style>
  <w:style w:type="character" w:styleId="af6">
    <w:name w:val="Intense Reference"/>
    <w:basedOn w:val="a0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af7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f8">
    <w:name w:val="TOC Heading"/>
    <w:basedOn w:val="1"/>
    <w:next w:val="a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af9">
    <w:name w:val="Placeholder Text"/>
    <w:basedOn w:val="a0"/>
    <w:uiPriority w:val="99"/>
    <w:semiHidden/>
    <w:rPr>
      <w:color w:val="808080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</w:style>
  <w:style w:type="table" w:styleId="afc">
    <w:name w:val="Table Grid"/>
    <w:basedOn w:val="a1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Стиль 1"/>
    <w:basedOn w:val="a3"/>
    <w:link w:val="12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12">
    <w:name w:val="Стиль 1 (знак)"/>
    <w:basedOn w:val="a4"/>
    <w:link w:val="1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4;&#1090;&#1095;&#1077;&#1090;%20(&#1086;&#1092;&#1086;&#1088;&#1084;&#1083;&#1077;&#1085;&#1080;&#1077;%20&#1056;&#1091;&#1082;&#1086;&#1074;&#1086;&#1076;&#1080;&#1090;&#1077;&#1083;&#110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(оформление Руководитель).dotx</Template>
  <TotalTime>475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«Чайка»</vt:lpstr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«Чайка»</dc:title>
  <dc:subject/>
  <dc:creator>User</dc:creator>
  <cp:keywords/>
  <dc:description/>
  <cp:lastModifiedBy>User</cp:lastModifiedBy>
  <cp:revision>13</cp:revision>
  <cp:lastPrinted>2009-08-05T20:41:00Z</cp:lastPrinted>
  <dcterms:created xsi:type="dcterms:W3CDTF">2021-01-13T16:49:00Z</dcterms:created>
  <dcterms:modified xsi:type="dcterms:W3CDTF">2021-02-11T20:36:00Z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